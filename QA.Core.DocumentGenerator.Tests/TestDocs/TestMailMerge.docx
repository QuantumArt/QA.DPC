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608" w:rsidRPr="00EB3913" w:rsidRDefault="00ED4BD5" w:rsidP="00ED4BD5">
      <w:r>
        <w:rPr>
          <w:lang w:val="ru-RU"/>
        </w:rPr>
        <w:t>Продукт</w:t>
      </w:r>
      <w:r w:rsidRPr="00EB3913">
        <w:t xml:space="preserve"> </w:t>
      </w:r>
      <w:r>
        <w:t>id</w:t>
      </w:r>
      <w:proofErr w:type="gramStart"/>
      <w:r w:rsidRPr="00EB3913">
        <w:t>=</w:t>
      </w:r>
      <w:r>
        <w:fldChar w:fldCharType="begin"/>
      </w:r>
      <w:r w:rsidRPr="00EB3913">
        <w:instrText xml:space="preserve"> </w:instrText>
      </w:r>
      <w:r>
        <w:instrText>MERGEFIELD</w:instrText>
      </w:r>
      <w:r w:rsidRPr="00EB3913">
        <w:instrText xml:space="preserve">  </w:instrText>
      </w:r>
      <w:r>
        <w:instrText>Id</w:instrText>
      </w:r>
      <w:r w:rsidRPr="00EB3913">
        <w:instrText xml:space="preserve">  \* </w:instrText>
      </w:r>
      <w:r>
        <w:instrText>MERGEFORMAT</w:instrText>
      </w:r>
      <w:r w:rsidRPr="00EB3913">
        <w:instrText xml:space="preserve"> </w:instrText>
      </w:r>
      <w:r>
        <w:fldChar w:fldCharType="separate"/>
      </w:r>
      <w:r w:rsidRPr="00EB3913">
        <w:rPr>
          <w:noProof/>
        </w:rPr>
        <w:t>«</w:t>
      </w:r>
      <w:proofErr w:type="gramEnd"/>
      <w:r>
        <w:rPr>
          <w:noProof/>
        </w:rPr>
        <w:t>Id</w:t>
      </w:r>
      <w:r w:rsidRPr="00EB3913">
        <w:rPr>
          <w:noProof/>
        </w:rPr>
        <w:t>»</w:t>
      </w:r>
      <w:r>
        <w:fldChar w:fldCharType="end"/>
      </w:r>
    </w:p>
    <w:p w:rsidR="00ED4BD5" w:rsidRPr="00EB3913" w:rsidRDefault="00ED4BD5" w:rsidP="00ED4BD5">
      <w:proofErr w:type="spellStart"/>
      <w:proofErr w:type="gramStart"/>
      <w:r>
        <w:rPr>
          <w:lang w:val="ru-RU"/>
        </w:rPr>
        <w:t>Лигал</w:t>
      </w:r>
      <w:proofErr w:type="spellEnd"/>
      <w:r w:rsidR="007C2A9A">
        <w:t>&lt;</w:t>
      </w:r>
      <w:proofErr w:type="gramEnd"/>
      <w:r w:rsidR="007C2A9A">
        <w:t>note id=”34”</w:t>
      </w:r>
      <w:r w:rsidR="00EB3913">
        <w:t>/</w:t>
      </w:r>
      <w:r w:rsidR="007C2A9A">
        <w:t>&gt;</w:t>
      </w:r>
      <w:r w:rsidRPr="00EB3913">
        <w:t xml:space="preserve">: </w:t>
      </w:r>
      <w:r w:rsidR="00644845">
        <w:rPr>
          <w:lang w:val="ru-RU"/>
        </w:rPr>
        <w:fldChar w:fldCharType="begin"/>
      </w:r>
      <w:r w:rsidR="00644845" w:rsidRPr="00644845">
        <w:instrText xml:space="preserve"> MERGEFIELD  MarketingProduct/Legal  \* MERGEFORMAT </w:instrText>
      </w:r>
      <w:r w:rsidR="00644845">
        <w:rPr>
          <w:lang w:val="ru-RU"/>
        </w:rPr>
        <w:fldChar w:fldCharType="separate"/>
      </w:r>
      <w:r w:rsidR="00644845" w:rsidRPr="00644845">
        <w:rPr>
          <w:noProof/>
        </w:rPr>
        <w:t>«MarketingProduct/Legal»</w:t>
      </w:r>
      <w:r w:rsidR="00644845">
        <w:rPr>
          <w:lang w:val="ru-RU"/>
        </w:rPr>
        <w:fldChar w:fldCharType="end"/>
      </w:r>
    </w:p>
    <w:p w:rsidR="00ED4BD5" w:rsidRDefault="004A36F1" w:rsidP="00ED4BD5">
      <w:pPr>
        <w:rPr>
          <w:lang w:val="ru-RU"/>
        </w:rPr>
      </w:pPr>
      <w:r>
        <w:rPr>
          <w:lang w:val="ru-RU"/>
        </w:rPr>
        <w:t>Параметры</w:t>
      </w:r>
    </w:p>
    <w:p w:rsidR="00ED4BD5" w:rsidRDefault="00ED4BD5" w:rsidP="00ED4B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308"/>
      </w:tblGrid>
      <w:tr w:rsidR="00ED4BD5" w:rsidTr="00ED4BD5">
        <w:tc>
          <w:tcPr>
            <w:tcW w:w="4675" w:type="dxa"/>
          </w:tcPr>
          <w:p w:rsidR="00ED4BD5" w:rsidRPr="004A36F1" w:rsidRDefault="004A36F1" w:rsidP="00ED4BD5">
            <w:pPr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4675" w:type="dxa"/>
          </w:tcPr>
          <w:p w:rsidR="00ED4BD5" w:rsidRPr="004A36F1" w:rsidRDefault="004A36F1" w:rsidP="00ED4BD5">
            <w:pPr>
              <w:rPr>
                <w:lang w:val="ru-RU"/>
              </w:rPr>
            </w:pPr>
            <w:r>
              <w:rPr>
                <w:lang w:val="ru-RU"/>
              </w:rPr>
              <w:t>Базовые параметры</w:t>
            </w:r>
          </w:p>
        </w:tc>
      </w:tr>
      <w:tr w:rsidR="00ED4BD5" w:rsidTr="00ED4BD5">
        <w:tc>
          <w:tcPr>
            <w:tcW w:w="4675" w:type="dxa"/>
          </w:tcPr>
          <w:p w:rsidR="00ED4BD5" w:rsidRDefault="009B5819" w:rsidP="009B5819">
            <w:fldSimple w:instr=" MERGEFIELD  RangeStart:x:Parameters/ProductParameter  \* MERGEFORMAT ">
              <w:r>
                <w:rPr>
                  <w:noProof/>
                </w:rPr>
                <w:t>«RangeStart:x:Parameters/ProductParameter»</w:t>
              </w:r>
            </w:fldSimple>
            <w:bookmarkStart w:id="0" w:name="_GoBack"/>
            <w:bookmarkEnd w:id="0"/>
            <w:r>
              <w:fldChar w:fldCharType="begin"/>
            </w:r>
            <w:r>
              <w:instrText xml:space="preserve"> MERGEFIELD  Title  \* MERGEFORMAT </w:instrText>
            </w:r>
            <w:r>
              <w:fldChar w:fldCharType="separate"/>
            </w:r>
            <w:r>
              <w:rPr>
                <w:noProof/>
              </w:rPr>
              <w:t>«Title»</w:t>
            </w:r>
            <w:r>
              <w:fldChar w:fldCharType="end"/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8"/>
              <w:gridCol w:w="3074"/>
            </w:tblGrid>
            <w:tr w:rsidR="004A36F1" w:rsidTr="004A36F1">
              <w:tc>
                <w:tcPr>
                  <w:tcW w:w="2224" w:type="dxa"/>
                </w:tcPr>
                <w:p w:rsidR="004A36F1" w:rsidRPr="004A36F1" w:rsidRDefault="004A36F1" w:rsidP="004A36F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Имя базового</w:t>
                  </w:r>
                </w:p>
              </w:tc>
              <w:tc>
                <w:tcPr>
                  <w:tcW w:w="2225" w:type="dxa"/>
                </w:tcPr>
                <w:p w:rsidR="004A36F1" w:rsidRPr="004A36F1" w:rsidRDefault="004A36F1" w:rsidP="004A36F1">
                  <w:pPr>
                    <w:rPr>
                      <w:lang w:val="ru-RU"/>
                    </w:rPr>
                  </w:pPr>
                  <w:proofErr w:type="spellStart"/>
                  <w:r>
                    <w:rPr>
                      <w:lang w:val="ru-RU"/>
                    </w:rPr>
                    <w:t>Алиас</w:t>
                  </w:r>
                  <w:proofErr w:type="spellEnd"/>
                </w:p>
              </w:tc>
            </w:tr>
            <w:tr w:rsidR="004A36F1" w:rsidTr="004A36F1">
              <w:tc>
                <w:tcPr>
                  <w:tcW w:w="2224" w:type="dxa"/>
                </w:tcPr>
                <w:p w:rsidR="004A36F1" w:rsidRDefault="00644845" w:rsidP="004A36F1">
                  <w:fldSimple w:instr=" MERGEFIELD  RangeStart:x:Modifiers/ProductParamsModifier  \* MERGEFORMAT ">
                    <w:r w:rsidR="004A36F1">
                      <w:rPr>
                        <w:noProof/>
                      </w:rPr>
                      <w:t>«RangeStart:x:Modifiers/ProductParamsModi»</w:t>
                    </w:r>
                  </w:fldSimple>
                  <w:fldSimple w:instr=" MERGEFIELD  Title  \* MERGEFORMAT ">
                    <w:r w:rsidR="004A36F1">
                      <w:rPr>
                        <w:noProof/>
                      </w:rPr>
                      <w:t>«Title»</w:t>
                    </w:r>
                  </w:fldSimple>
                </w:p>
              </w:tc>
              <w:tc>
                <w:tcPr>
                  <w:tcW w:w="2225" w:type="dxa"/>
                </w:tcPr>
                <w:p w:rsidR="004A36F1" w:rsidRDefault="00644845" w:rsidP="004A36F1">
                  <w:fldSimple w:instr=" MERGEFIELD  Alias  \* MERGEFORMAT ">
                    <w:r w:rsidR="004A36F1">
                      <w:rPr>
                        <w:noProof/>
                      </w:rPr>
                      <w:t>«Alias»</w:t>
                    </w:r>
                  </w:fldSimple>
                  <w:fldSimple w:instr=" MERGEFIELD  RangeEnd:x:Modifiers/ProductParamsModifier  \* MERGEFORMAT ">
                    <w:r w:rsidR="004A36F1">
                      <w:rPr>
                        <w:noProof/>
                      </w:rPr>
                      <w:t>«RangeEnd:x:Modifiers/ProductParamsModifi»</w:t>
                    </w:r>
                  </w:fldSimple>
                </w:p>
              </w:tc>
            </w:tr>
          </w:tbl>
          <w:p w:rsidR="00ED4BD5" w:rsidRDefault="004A36F1" w:rsidP="004A36F1">
            <w:r>
              <w:t xml:space="preserve">     </w:t>
            </w:r>
            <w:fldSimple w:instr=" MERGEFIELD  RangeEnd:x:Parameters/ProductParameter  \* MERGEFORMAT ">
              <w:r>
                <w:rPr>
                  <w:noProof/>
                </w:rPr>
                <w:t>«RangeEnd:x:Parameters/ProductParameter»</w:t>
              </w:r>
            </w:fldSimple>
          </w:p>
        </w:tc>
      </w:tr>
    </w:tbl>
    <w:p w:rsidR="00ED4BD5" w:rsidRDefault="00ED4BD5" w:rsidP="00ED4BD5"/>
    <w:p w:rsidR="00ED4BD5" w:rsidRDefault="00ED4BD5" w:rsidP="00ED4BD5"/>
    <w:p w:rsidR="00ED4BD5" w:rsidRPr="00ED4BD5" w:rsidRDefault="00ED4BD5" w:rsidP="00ED4BD5"/>
    <w:sectPr w:rsidR="00ED4BD5" w:rsidRPr="00ED4B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82"/>
    <w:rsid w:val="00101C0F"/>
    <w:rsid w:val="001222BF"/>
    <w:rsid w:val="001A652C"/>
    <w:rsid w:val="001C5A60"/>
    <w:rsid w:val="001C77DA"/>
    <w:rsid w:val="00264295"/>
    <w:rsid w:val="00427134"/>
    <w:rsid w:val="00445716"/>
    <w:rsid w:val="004A36F1"/>
    <w:rsid w:val="004D26D6"/>
    <w:rsid w:val="00513608"/>
    <w:rsid w:val="00583D44"/>
    <w:rsid w:val="00644845"/>
    <w:rsid w:val="007C2A9A"/>
    <w:rsid w:val="00832693"/>
    <w:rsid w:val="00901BDA"/>
    <w:rsid w:val="00906E59"/>
    <w:rsid w:val="009779DF"/>
    <w:rsid w:val="009B5819"/>
    <w:rsid w:val="00AA2882"/>
    <w:rsid w:val="00B7303C"/>
    <w:rsid w:val="00CA10B4"/>
    <w:rsid w:val="00CC7242"/>
    <w:rsid w:val="00CD36C5"/>
    <w:rsid w:val="00DD197F"/>
    <w:rsid w:val="00E83651"/>
    <w:rsid w:val="00EB3913"/>
    <w:rsid w:val="00ED4BD5"/>
    <w:rsid w:val="00F226E5"/>
    <w:rsid w:val="00FC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F5E3E-8A95-4C46-97AB-9DE13523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ED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birichev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72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 Sibirichev</dc:creator>
  <cp:keywords/>
  <cp:lastModifiedBy>Anton Sibirichev</cp:lastModifiedBy>
  <cp:revision>29</cp:revision>
  <dcterms:created xsi:type="dcterms:W3CDTF">2014-10-28T16:01:00Z</dcterms:created>
  <dcterms:modified xsi:type="dcterms:W3CDTF">2014-10-30T15:05:00Z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